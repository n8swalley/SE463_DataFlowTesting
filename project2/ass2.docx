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373B" w14:textId="74306DCF" w:rsidR="00B979D8" w:rsidRDefault="004D1FB4">
      <w:pPr>
        <w:pStyle w:val="Date"/>
      </w:pPr>
      <w:r>
        <w:t>N8, JEN, EMILY, MAX, &amp; STEVEN</w:t>
      </w:r>
      <w:r w:rsidR="00A8609E" w:rsidRPr="008D42C1">
        <w:tab/>
      </w:r>
      <w:r w:rsidR="00A8609E">
        <w:tab/>
      </w:r>
      <w:r w:rsidR="00A8609E">
        <w:tab/>
      </w:r>
      <w:r w:rsidR="00A8609E">
        <w:tab/>
      </w:r>
      <w:r w:rsidR="00A8609E">
        <w:tab/>
      </w:r>
      <w:r>
        <w:t xml:space="preserve">   </w:t>
      </w:r>
      <w:r w:rsidR="00BA7CAD">
        <w:t>3</w:t>
      </w:r>
      <w:r w:rsidR="008B3D3E">
        <w:t>/</w:t>
      </w:r>
      <w:r w:rsidR="00BA7CAD">
        <w:t>2</w:t>
      </w:r>
      <w:r w:rsidR="008B3D3E">
        <w:t>/2022</w:t>
      </w:r>
    </w:p>
    <w:p w14:paraId="49BD4EC0" w14:textId="7652DA16" w:rsidR="00A8609E" w:rsidRPr="00A8609E" w:rsidRDefault="008B3D3E" w:rsidP="00345B39">
      <w:pPr>
        <w:pStyle w:val="Title"/>
        <w:jc w:val="center"/>
        <w:rPr>
          <w:rFonts w:asciiTheme="minorHAnsi" w:hAnsiTheme="minorHAnsi"/>
          <w:b/>
          <w:bCs/>
          <w:caps w:val="0"/>
        </w:rPr>
      </w:pPr>
      <w:r w:rsidRPr="00A8609E">
        <w:rPr>
          <w:rFonts w:asciiTheme="minorHAnsi" w:hAnsiTheme="minorHAnsi"/>
          <w:b/>
          <w:bCs/>
          <w:caps w:val="0"/>
        </w:rPr>
        <w:t>SE</w:t>
      </w:r>
      <w:r w:rsidR="00A8609E" w:rsidRPr="00A8609E">
        <w:rPr>
          <w:rFonts w:asciiTheme="minorHAnsi" w:hAnsiTheme="minorHAnsi"/>
          <w:b/>
          <w:bCs/>
          <w:caps w:val="0"/>
        </w:rPr>
        <w:t>463 – Spring 2022</w:t>
      </w:r>
    </w:p>
    <w:p w14:paraId="4848BB9E" w14:textId="1045A062" w:rsidR="008B3D3E" w:rsidRPr="00A8609E" w:rsidRDefault="008B3D3E" w:rsidP="00345B39">
      <w:pPr>
        <w:pStyle w:val="Title"/>
        <w:jc w:val="center"/>
        <w:rPr>
          <w:rFonts w:asciiTheme="minorHAnsi" w:hAnsiTheme="minorHAnsi"/>
          <w:b/>
          <w:bCs/>
          <w:caps w:val="0"/>
        </w:rPr>
      </w:pPr>
      <w:r w:rsidRPr="00A8609E">
        <w:rPr>
          <w:rFonts w:asciiTheme="minorHAnsi" w:hAnsiTheme="minorHAnsi"/>
          <w:b/>
          <w:bCs/>
          <w:caps w:val="0"/>
        </w:rPr>
        <w:t>Assignment #</w:t>
      </w:r>
      <w:r w:rsidR="00E2150A">
        <w:rPr>
          <w:rFonts w:asciiTheme="minorHAnsi" w:hAnsiTheme="minorHAnsi"/>
          <w:b/>
          <w:bCs/>
          <w:caps w:val="0"/>
        </w:rPr>
        <w:t>2</w:t>
      </w:r>
    </w:p>
    <w:p w14:paraId="5CAAC453" w14:textId="0EFAE1A9" w:rsidR="00B979D8" w:rsidRPr="008B3D3E" w:rsidRDefault="00D15020" w:rsidP="00345B39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  <w:caps w:val="0"/>
        </w:rPr>
        <w:t>Data Flow Testing</w:t>
      </w:r>
    </w:p>
    <w:p w14:paraId="74DD4498" w14:textId="77777777" w:rsidR="00345B39" w:rsidRDefault="00345B39" w:rsidP="00345B39">
      <w:pPr>
        <w:pStyle w:val="Legalnotice"/>
        <w:spacing w:before="80"/>
      </w:pPr>
    </w:p>
    <w:p w14:paraId="092DA4F0" w14:textId="11A499DF" w:rsidR="00F25F67" w:rsidRPr="004D7DB9" w:rsidRDefault="00345B39" w:rsidP="004D7DB9">
      <w:pPr>
        <w:pStyle w:val="TOC1"/>
        <w:tabs>
          <w:tab w:val="right" w:leader="dot" w:pos="8630"/>
        </w:tabs>
        <w:spacing w:line="480" w:lineRule="auto"/>
        <w:contextualSpacing/>
        <w:rPr>
          <w:rFonts w:cs="Times New Roman"/>
          <w:b/>
          <w:bCs/>
          <w:sz w:val="28"/>
          <w:szCs w:val="28"/>
        </w:rPr>
      </w:pPr>
      <w:r w:rsidRPr="004D7DB9">
        <w:rPr>
          <w:rFonts w:cs="Times New Roman"/>
          <w:b/>
          <w:bCs/>
          <w:sz w:val="28"/>
          <w:szCs w:val="28"/>
        </w:rPr>
        <w:t>Introduction</w:t>
      </w:r>
    </w:p>
    <w:p w14:paraId="034912E5" w14:textId="75BCEB66" w:rsidR="008C53A1" w:rsidRPr="004D7DB9" w:rsidRDefault="00F25F67" w:rsidP="004D7DB9">
      <w:pPr>
        <w:spacing w:before="60" w:line="480" w:lineRule="auto"/>
        <w:ind w:lef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4D7DB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E446F3" w:rsidRPr="004D7DB9">
        <w:rPr>
          <w:rFonts w:ascii="Times New Roman" w:hAnsi="Times New Roman" w:cs="Times New Roman"/>
          <w:color w:val="auto"/>
          <w:sz w:val="24"/>
          <w:szCs w:val="24"/>
        </w:rPr>
        <w:t xml:space="preserve">This document outlines the </w:t>
      </w:r>
      <w:r w:rsidR="00334742" w:rsidRPr="004D7DB9">
        <w:rPr>
          <w:rFonts w:ascii="Times New Roman" w:hAnsi="Times New Roman" w:cs="Times New Roman"/>
          <w:color w:val="auto"/>
          <w:sz w:val="24"/>
          <w:szCs w:val="24"/>
        </w:rPr>
        <w:t xml:space="preserve">analysis for </w:t>
      </w:r>
      <w:r w:rsidR="00D15020">
        <w:rPr>
          <w:rFonts w:ascii="Times New Roman" w:hAnsi="Times New Roman" w:cs="Times New Roman"/>
          <w:color w:val="auto"/>
          <w:sz w:val="24"/>
          <w:szCs w:val="24"/>
        </w:rPr>
        <w:t xml:space="preserve">Data Flow Testing on a Calculator program </w:t>
      </w:r>
      <w:r w:rsidR="00C25034" w:rsidRPr="004D7DB9">
        <w:rPr>
          <w:rFonts w:ascii="Times New Roman" w:hAnsi="Times New Roman" w:cs="Times New Roman"/>
          <w:color w:val="auto"/>
          <w:sz w:val="24"/>
          <w:szCs w:val="24"/>
        </w:rPr>
        <w:t xml:space="preserve">in C++. </w:t>
      </w:r>
      <w:r w:rsidR="004D1FB4">
        <w:rPr>
          <w:rFonts w:ascii="Times New Roman" w:hAnsi="Times New Roman" w:cs="Times New Roman"/>
          <w:color w:val="auto"/>
          <w:sz w:val="24"/>
          <w:szCs w:val="24"/>
        </w:rPr>
        <w:t xml:space="preserve">The program was implemented using the Abstract Factory software design pattern. </w:t>
      </w:r>
    </w:p>
    <w:p w14:paraId="711CF67E" w14:textId="77777777" w:rsidR="00BD1F77" w:rsidRPr="00B50B11" w:rsidRDefault="00BD1F77" w:rsidP="00BD1F77">
      <w:pPr>
        <w:rPr>
          <w:color w:val="00B0F0"/>
          <w:sz w:val="24"/>
          <w:szCs w:val="24"/>
          <w:lang w:eastAsia="hi-IN" w:bidi="hi-IN"/>
        </w:rPr>
      </w:pPr>
    </w:p>
    <w:p w14:paraId="35D7BE08" w14:textId="77777777" w:rsidR="00BD1F77" w:rsidRPr="0005073A" w:rsidRDefault="00BD1F77" w:rsidP="008F7435">
      <w:pPr>
        <w:tabs>
          <w:tab w:val="left" w:pos="1536"/>
        </w:tabs>
        <w:ind w:left="0"/>
        <w:rPr>
          <w:sz w:val="24"/>
          <w:szCs w:val="24"/>
          <w:lang w:eastAsia="hi-IN" w:bidi="hi-IN"/>
        </w:rPr>
      </w:pPr>
    </w:p>
    <w:sectPr w:rsidR="00BD1F77" w:rsidRPr="0005073A" w:rsidSect="007F1694">
      <w:headerReference w:type="default" r:id="rId7"/>
      <w:footerReference w:type="default" r:id="rId8"/>
      <w:headerReference w:type="first" r:id="rId9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0255" w14:textId="77777777" w:rsidR="00331C43" w:rsidRDefault="00331C43">
      <w:pPr>
        <w:spacing w:after="0" w:line="240" w:lineRule="auto"/>
      </w:pPr>
      <w:r>
        <w:separator/>
      </w:r>
    </w:p>
    <w:p w14:paraId="64CE34FE" w14:textId="77777777" w:rsidR="00331C43" w:rsidRDefault="00331C43"/>
  </w:endnote>
  <w:endnote w:type="continuationSeparator" w:id="0">
    <w:p w14:paraId="3CECB9CC" w14:textId="77777777" w:rsidR="00331C43" w:rsidRDefault="00331C43">
      <w:pPr>
        <w:spacing w:after="0" w:line="240" w:lineRule="auto"/>
      </w:pPr>
      <w:r>
        <w:continuationSeparator/>
      </w:r>
    </w:p>
    <w:p w14:paraId="60A0A42B" w14:textId="77777777" w:rsidR="00331C43" w:rsidRDefault="00331C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4CE98" w14:textId="75BF3F31" w:rsidR="00B979D8" w:rsidRDefault="00B979D8" w:rsidP="007F1694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55F46" w14:textId="77777777" w:rsidR="00331C43" w:rsidRDefault="00331C43">
      <w:pPr>
        <w:spacing w:after="0" w:line="240" w:lineRule="auto"/>
      </w:pPr>
      <w:r>
        <w:separator/>
      </w:r>
    </w:p>
    <w:p w14:paraId="7DB4F264" w14:textId="77777777" w:rsidR="00331C43" w:rsidRDefault="00331C43"/>
  </w:footnote>
  <w:footnote w:type="continuationSeparator" w:id="0">
    <w:p w14:paraId="7507EEC9" w14:textId="77777777" w:rsidR="00331C43" w:rsidRDefault="00331C43">
      <w:pPr>
        <w:spacing w:after="0" w:line="240" w:lineRule="auto"/>
      </w:pPr>
      <w:r>
        <w:continuationSeparator/>
      </w:r>
    </w:p>
    <w:p w14:paraId="4C609200" w14:textId="77777777" w:rsidR="00331C43" w:rsidRDefault="00331C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0936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449552" w14:textId="3C0BA2F2" w:rsidR="007F1694" w:rsidRDefault="007F169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2DE24D" w14:textId="77777777" w:rsidR="007F1694" w:rsidRDefault="007F16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77836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85D241" w14:textId="273AD7ED" w:rsidR="007F1694" w:rsidRDefault="007F169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7226C4" w14:textId="03D4AE29" w:rsidR="00696D06" w:rsidRPr="008B3D3E" w:rsidRDefault="00696D06" w:rsidP="008B3D3E">
    <w:pPr>
      <w:pStyle w:val="Header"/>
      <w:ind w:left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89821B3"/>
    <w:multiLevelType w:val="hybridMultilevel"/>
    <w:tmpl w:val="0C625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91136"/>
    <w:multiLevelType w:val="hybridMultilevel"/>
    <w:tmpl w:val="4D9CC494"/>
    <w:lvl w:ilvl="0" w:tplc="0948829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C756F62"/>
    <w:multiLevelType w:val="hybridMultilevel"/>
    <w:tmpl w:val="547ED66C"/>
    <w:lvl w:ilvl="0" w:tplc="72246F8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5" w15:restartNumberingAfterBreak="0">
    <w:nsid w:val="50BD27D7"/>
    <w:multiLevelType w:val="hybridMultilevel"/>
    <w:tmpl w:val="13307CD4"/>
    <w:lvl w:ilvl="0" w:tplc="EA7C22CC">
      <w:start w:val="1"/>
      <w:numFmt w:val="decimal"/>
      <w:lvlText w:val="%1."/>
      <w:lvlJc w:val="right"/>
      <w:pPr>
        <w:ind w:left="720" w:hanging="360"/>
      </w:pPr>
      <w:rPr>
        <w:rFonts w:ascii="Consolas" w:hAnsi="Consolas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06F2C4D"/>
    <w:multiLevelType w:val="hybridMultilevel"/>
    <w:tmpl w:val="C8A87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6748F"/>
    <w:multiLevelType w:val="hybridMultilevel"/>
    <w:tmpl w:val="13307CD4"/>
    <w:lvl w:ilvl="0" w:tplc="FFFFFFFF">
      <w:start w:val="1"/>
      <w:numFmt w:val="decimal"/>
      <w:lvlText w:val="%1."/>
      <w:lvlJc w:val="right"/>
      <w:pPr>
        <w:ind w:left="720" w:hanging="360"/>
      </w:pPr>
      <w:rPr>
        <w:rFonts w:ascii="Consolas" w:hAnsi="Consolas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896994">
    <w:abstractNumId w:val="14"/>
  </w:num>
  <w:num w:numId="2" w16cid:durableId="108286505">
    <w:abstractNumId w:val="0"/>
  </w:num>
  <w:num w:numId="3" w16cid:durableId="678391355">
    <w:abstractNumId w:val="1"/>
  </w:num>
  <w:num w:numId="4" w16cid:durableId="269357348">
    <w:abstractNumId w:val="2"/>
  </w:num>
  <w:num w:numId="5" w16cid:durableId="173082246">
    <w:abstractNumId w:val="3"/>
  </w:num>
  <w:num w:numId="6" w16cid:durableId="474565511">
    <w:abstractNumId w:val="16"/>
  </w:num>
  <w:num w:numId="7" w16cid:durableId="1360281640">
    <w:abstractNumId w:val="4"/>
  </w:num>
  <w:num w:numId="8" w16cid:durableId="585503612">
    <w:abstractNumId w:val="5"/>
  </w:num>
  <w:num w:numId="9" w16cid:durableId="1323655477">
    <w:abstractNumId w:val="6"/>
  </w:num>
  <w:num w:numId="10" w16cid:durableId="1921406349">
    <w:abstractNumId w:val="7"/>
  </w:num>
  <w:num w:numId="11" w16cid:durableId="859900617">
    <w:abstractNumId w:val="8"/>
  </w:num>
  <w:num w:numId="12" w16cid:durableId="562063933">
    <w:abstractNumId w:val="17"/>
  </w:num>
  <w:num w:numId="13" w16cid:durableId="249126016">
    <w:abstractNumId w:val="9"/>
  </w:num>
  <w:num w:numId="14" w16cid:durableId="998726736">
    <w:abstractNumId w:val="13"/>
  </w:num>
  <w:num w:numId="15" w16cid:durableId="1053940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14712763">
    <w:abstractNumId w:val="18"/>
  </w:num>
  <w:num w:numId="17" w16cid:durableId="635524830">
    <w:abstractNumId w:val="15"/>
  </w:num>
  <w:num w:numId="18" w16cid:durableId="979727455">
    <w:abstractNumId w:val="10"/>
  </w:num>
  <w:num w:numId="19" w16cid:durableId="995959193">
    <w:abstractNumId w:val="19"/>
  </w:num>
  <w:num w:numId="20" w16cid:durableId="1927960103">
    <w:abstractNumId w:val="12"/>
  </w:num>
  <w:num w:numId="21" w16cid:durableId="20043114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3E"/>
    <w:rsid w:val="00002141"/>
    <w:rsid w:val="00007DCE"/>
    <w:rsid w:val="00012AA4"/>
    <w:rsid w:val="00024179"/>
    <w:rsid w:val="0005073A"/>
    <w:rsid w:val="00051678"/>
    <w:rsid w:val="00056228"/>
    <w:rsid w:val="000575C2"/>
    <w:rsid w:val="00062BC3"/>
    <w:rsid w:val="000731E3"/>
    <w:rsid w:val="00073C82"/>
    <w:rsid w:val="00080AC2"/>
    <w:rsid w:val="00080C63"/>
    <w:rsid w:val="000A09E5"/>
    <w:rsid w:val="000B1A29"/>
    <w:rsid w:val="000B7E47"/>
    <w:rsid w:val="000C0E8A"/>
    <w:rsid w:val="000C47C7"/>
    <w:rsid w:val="000D1F66"/>
    <w:rsid w:val="000D3390"/>
    <w:rsid w:val="000E103B"/>
    <w:rsid w:val="000E5A43"/>
    <w:rsid w:val="0011538A"/>
    <w:rsid w:val="0012288C"/>
    <w:rsid w:val="00125943"/>
    <w:rsid w:val="0012682B"/>
    <w:rsid w:val="0013001A"/>
    <w:rsid w:val="00135618"/>
    <w:rsid w:val="00136A03"/>
    <w:rsid w:val="00140236"/>
    <w:rsid w:val="001464E8"/>
    <w:rsid w:val="00154294"/>
    <w:rsid w:val="00154FEE"/>
    <w:rsid w:val="0015650E"/>
    <w:rsid w:val="00172BE9"/>
    <w:rsid w:val="00177A7C"/>
    <w:rsid w:val="001800F8"/>
    <w:rsid w:val="00185918"/>
    <w:rsid w:val="00193F0C"/>
    <w:rsid w:val="001A5646"/>
    <w:rsid w:val="001B7A6F"/>
    <w:rsid w:val="001C608F"/>
    <w:rsid w:val="002068EA"/>
    <w:rsid w:val="00217C45"/>
    <w:rsid w:val="0022659F"/>
    <w:rsid w:val="00230FBB"/>
    <w:rsid w:val="00232644"/>
    <w:rsid w:val="002472D3"/>
    <w:rsid w:val="00250588"/>
    <w:rsid w:val="00255698"/>
    <w:rsid w:val="00294C3F"/>
    <w:rsid w:val="002C1552"/>
    <w:rsid w:val="002C4628"/>
    <w:rsid w:val="002E610D"/>
    <w:rsid w:val="002F0802"/>
    <w:rsid w:val="002F6613"/>
    <w:rsid w:val="00303660"/>
    <w:rsid w:val="00306A52"/>
    <w:rsid w:val="00315E05"/>
    <w:rsid w:val="00331C43"/>
    <w:rsid w:val="00334742"/>
    <w:rsid w:val="00344F79"/>
    <w:rsid w:val="00345B39"/>
    <w:rsid w:val="0034617C"/>
    <w:rsid w:val="00356102"/>
    <w:rsid w:val="003622AC"/>
    <w:rsid w:val="00376F7A"/>
    <w:rsid w:val="0038261B"/>
    <w:rsid w:val="00382673"/>
    <w:rsid w:val="00386BD1"/>
    <w:rsid w:val="00390611"/>
    <w:rsid w:val="003A3875"/>
    <w:rsid w:val="003B0C99"/>
    <w:rsid w:val="003B6AC9"/>
    <w:rsid w:val="003B7A8F"/>
    <w:rsid w:val="003C74E3"/>
    <w:rsid w:val="003D5784"/>
    <w:rsid w:val="003E03FA"/>
    <w:rsid w:val="003E1304"/>
    <w:rsid w:val="003F1633"/>
    <w:rsid w:val="003F2336"/>
    <w:rsid w:val="003F397A"/>
    <w:rsid w:val="003F3D12"/>
    <w:rsid w:val="004043A8"/>
    <w:rsid w:val="004215EC"/>
    <w:rsid w:val="00427D62"/>
    <w:rsid w:val="00430D73"/>
    <w:rsid w:val="0043416B"/>
    <w:rsid w:val="004343C1"/>
    <w:rsid w:val="00440FBD"/>
    <w:rsid w:val="00445EEB"/>
    <w:rsid w:val="004642D0"/>
    <w:rsid w:val="00471912"/>
    <w:rsid w:val="004759B2"/>
    <w:rsid w:val="004936FD"/>
    <w:rsid w:val="004B0F55"/>
    <w:rsid w:val="004B16E9"/>
    <w:rsid w:val="004B2030"/>
    <w:rsid w:val="004B59EB"/>
    <w:rsid w:val="004B6760"/>
    <w:rsid w:val="004B7769"/>
    <w:rsid w:val="004C0D7C"/>
    <w:rsid w:val="004D1FB4"/>
    <w:rsid w:val="004D673C"/>
    <w:rsid w:val="004D7DB9"/>
    <w:rsid w:val="00510858"/>
    <w:rsid w:val="00521179"/>
    <w:rsid w:val="00531DA8"/>
    <w:rsid w:val="00536BC7"/>
    <w:rsid w:val="00541ACF"/>
    <w:rsid w:val="0055429E"/>
    <w:rsid w:val="00554762"/>
    <w:rsid w:val="00557002"/>
    <w:rsid w:val="00563D59"/>
    <w:rsid w:val="00567C7E"/>
    <w:rsid w:val="005B3581"/>
    <w:rsid w:val="005B4164"/>
    <w:rsid w:val="005C0EEE"/>
    <w:rsid w:val="005C2E53"/>
    <w:rsid w:val="005C7BF4"/>
    <w:rsid w:val="005D32CD"/>
    <w:rsid w:val="005E2386"/>
    <w:rsid w:val="005E44DD"/>
    <w:rsid w:val="005F1476"/>
    <w:rsid w:val="005F5CBB"/>
    <w:rsid w:val="005F68EC"/>
    <w:rsid w:val="00614B11"/>
    <w:rsid w:val="00625D32"/>
    <w:rsid w:val="0063485F"/>
    <w:rsid w:val="00656355"/>
    <w:rsid w:val="00673F25"/>
    <w:rsid w:val="00682CA4"/>
    <w:rsid w:val="00693B39"/>
    <w:rsid w:val="0069430F"/>
    <w:rsid w:val="00696D06"/>
    <w:rsid w:val="006A4BD3"/>
    <w:rsid w:val="006B39F2"/>
    <w:rsid w:val="006B6AF4"/>
    <w:rsid w:val="006C7C5C"/>
    <w:rsid w:val="007002A7"/>
    <w:rsid w:val="007159F6"/>
    <w:rsid w:val="007203AA"/>
    <w:rsid w:val="00721AE6"/>
    <w:rsid w:val="00723C86"/>
    <w:rsid w:val="007249A4"/>
    <w:rsid w:val="00724DF7"/>
    <w:rsid w:val="00740829"/>
    <w:rsid w:val="0074628A"/>
    <w:rsid w:val="00754CA1"/>
    <w:rsid w:val="00761DE6"/>
    <w:rsid w:val="00764D98"/>
    <w:rsid w:val="00771CC2"/>
    <w:rsid w:val="00771E98"/>
    <w:rsid w:val="00780408"/>
    <w:rsid w:val="007812CB"/>
    <w:rsid w:val="00793758"/>
    <w:rsid w:val="007A06AE"/>
    <w:rsid w:val="007C0947"/>
    <w:rsid w:val="007C5827"/>
    <w:rsid w:val="007D2958"/>
    <w:rsid w:val="007F1694"/>
    <w:rsid w:val="00804A41"/>
    <w:rsid w:val="00807F4F"/>
    <w:rsid w:val="00813934"/>
    <w:rsid w:val="00814746"/>
    <w:rsid w:val="0082287A"/>
    <w:rsid w:val="0082527A"/>
    <w:rsid w:val="008272F8"/>
    <w:rsid w:val="0083123C"/>
    <w:rsid w:val="0085040C"/>
    <w:rsid w:val="00851BEE"/>
    <w:rsid w:val="008576C9"/>
    <w:rsid w:val="008647ED"/>
    <w:rsid w:val="00890F29"/>
    <w:rsid w:val="008A4455"/>
    <w:rsid w:val="008B3D3E"/>
    <w:rsid w:val="008B642E"/>
    <w:rsid w:val="008C52EB"/>
    <w:rsid w:val="008C53A1"/>
    <w:rsid w:val="008D42C1"/>
    <w:rsid w:val="008E72DF"/>
    <w:rsid w:val="008F7435"/>
    <w:rsid w:val="00902606"/>
    <w:rsid w:val="00903FE2"/>
    <w:rsid w:val="00917394"/>
    <w:rsid w:val="00920602"/>
    <w:rsid w:val="0096361C"/>
    <w:rsid w:val="00967CFF"/>
    <w:rsid w:val="00972D25"/>
    <w:rsid w:val="009866E2"/>
    <w:rsid w:val="0099120B"/>
    <w:rsid w:val="009B5865"/>
    <w:rsid w:val="009B6A9A"/>
    <w:rsid w:val="009C4537"/>
    <w:rsid w:val="009C50E3"/>
    <w:rsid w:val="009D1326"/>
    <w:rsid w:val="009D28A4"/>
    <w:rsid w:val="009D370C"/>
    <w:rsid w:val="009E3CF8"/>
    <w:rsid w:val="009F64A5"/>
    <w:rsid w:val="00A06850"/>
    <w:rsid w:val="00A206E8"/>
    <w:rsid w:val="00A2347F"/>
    <w:rsid w:val="00A24AE9"/>
    <w:rsid w:val="00A40744"/>
    <w:rsid w:val="00A427C1"/>
    <w:rsid w:val="00A6722F"/>
    <w:rsid w:val="00A73415"/>
    <w:rsid w:val="00A759CD"/>
    <w:rsid w:val="00A8609E"/>
    <w:rsid w:val="00A87FB9"/>
    <w:rsid w:val="00A97133"/>
    <w:rsid w:val="00AA053A"/>
    <w:rsid w:val="00AB652A"/>
    <w:rsid w:val="00AB7663"/>
    <w:rsid w:val="00AE3359"/>
    <w:rsid w:val="00B04BC0"/>
    <w:rsid w:val="00B50B11"/>
    <w:rsid w:val="00B51EB3"/>
    <w:rsid w:val="00B725C2"/>
    <w:rsid w:val="00B73BBC"/>
    <w:rsid w:val="00B8153B"/>
    <w:rsid w:val="00B94F31"/>
    <w:rsid w:val="00B97972"/>
    <w:rsid w:val="00B979D8"/>
    <w:rsid w:val="00BA3EE8"/>
    <w:rsid w:val="00BA7CAD"/>
    <w:rsid w:val="00BB1F80"/>
    <w:rsid w:val="00BB7054"/>
    <w:rsid w:val="00BC5E64"/>
    <w:rsid w:val="00BD1F77"/>
    <w:rsid w:val="00BE6811"/>
    <w:rsid w:val="00BE71EB"/>
    <w:rsid w:val="00C04E70"/>
    <w:rsid w:val="00C11B7B"/>
    <w:rsid w:val="00C24081"/>
    <w:rsid w:val="00C25034"/>
    <w:rsid w:val="00C4299A"/>
    <w:rsid w:val="00C5649C"/>
    <w:rsid w:val="00C66BE2"/>
    <w:rsid w:val="00C70B78"/>
    <w:rsid w:val="00C7593D"/>
    <w:rsid w:val="00CA3051"/>
    <w:rsid w:val="00CB5007"/>
    <w:rsid w:val="00CD3ACD"/>
    <w:rsid w:val="00CE2CF2"/>
    <w:rsid w:val="00CF7F3E"/>
    <w:rsid w:val="00D15020"/>
    <w:rsid w:val="00D208EA"/>
    <w:rsid w:val="00D41DB0"/>
    <w:rsid w:val="00D52B2A"/>
    <w:rsid w:val="00D90D77"/>
    <w:rsid w:val="00D9667D"/>
    <w:rsid w:val="00DA1A50"/>
    <w:rsid w:val="00DA4DC4"/>
    <w:rsid w:val="00DA6513"/>
    <w:rsid w:val="00DB445C"/>
    <w:rsid w:val="00DC319A"/>
    <w:rsid w:val="00DD035F"/>
    <w:rsid w:val="00DD580E"/>
    <w:rsid w:val="00DD5B3C"/>
    <w:rsid w:val="00DE6B0D"/>
    <w:rsid w:val="00DF5EE1"/>
    <w:rsid w:val="00E129F9"/>
    <w:rsid w:val="00E160E2"/>
    <w:rsid w:val="00E21439"/>
    <w:rsid w:val="00E2150A"/>
    <w:rsid w:val="00E446F3"/>
    <w:rsid w:val="00E50FEE"/>
    <w:rsid w:val="00E52DBB"/>
    <w:rsid w:val="00E60CF9"/>
    <w:rsid w:val="00E65014"/>
    <w:rsid w:val="00E72859"/>
    <w:rsid w:val="00E80450"/>
    <w:rsid w:val="00E85BD6"/>
    <w:rsid w:val="00E95640"/>
    <w:rsid w:val="00EA5D5C"/>
    <w:rsid w:val="00EA7712"/>
    <w:rsid w:val="00EB2AC6"/>
    <w:rsid w:val="00EC5C18"/>
    <w:rsid w:val="00EC78B8"/>
    <w:rsid w:val="00EE7CD3"/>
    <w:rsid w:val="00EF5165"/>
    <w:rsid w:val="00F02A0B"/>
    <w:rsid w:val="00F03BE3"/>
    <w:rsid w:val="00F07065"/>
    <w:rsid w:val="00F25F67"/>
    <w:rsid w:val="00F32327"/>
    <w:rsid w:val="00F459E2"/>
    <w:rsid w:val="00F51F6B"/>
    <w:rsid w:val="00F75190"/>
    <w:rsid w:val="00F752E0"/>
    <w:rsid w:val="00F75F86"/>
    <w:rsid w:val="00F77C5E"/>
    <w:rsid w:val="00F77F01"/>
    <w:rsid w:val="00F84242"/>
    <w:rsid w:val="00F85DEA"/>
    <w:rsid w:val="00F97515"/>
    <w:rsid w:val="00FA62D1"/>
    <w:rsid w:val="00FB1001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86C7A"/>
  <w15:chartTrackingRefBased/>
  <w15:docId w15:val="{98D73290-2C44-46F3-8B1C-41CE38B8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character" w:customStyle="1" w:styleId="IndexLink">
    <w:name w:val="Index Link"/>
    <w:rsid w:val="00345B39"/>
  </w:style>
  <w:style w:type="paragraph" w:customStyle="1" w:styleId="Legalnotice">
    <w:name w:val="Legal notice"/>
    <w:basedOn w:val="Normal"/>
    <w:rsid w:val="00345B39"/>
    <w:pPr>
      <w:keepNext/>
      <w:widowControl w:val="0"/>
      <w:suppressAutoHyphens/>
      <w:spacing w:before="240" w:after="80" w:line="240" w:lineRule="auto"/>
      <w:ind w:left="0"/>
    </w:pPr>
    <w:rPr>
      <w:rFonts w:ascii="Times New Roman" w:eastAsia="Arial Unicode MS" w:hAnsi="Times New Roman" w:cs="Arial Unicode MS"/>
      <w:color w:val="auto"/>
      <w:kern w:val="1"/>
      <w:sz w:val="24"/>
      <w:szCs w:val="24"/>
      <w:lang w:eastAsia="hi-IN" w:bidi="hi-IN"/>
    </w:rPr>
  </w:style>
  <w:style w:type="paragraph" w:customStyle="1" w:styleId="WW-Subtitle">
    <w:name w:val="WW-Subtitle"/>
    <w:basedOn w:val="Title"/>
    <w:next w:val="BodyText"/>
    <w:rsid w:val="00345B39"/>
    <w:pPr>
      <w:widowControl w:val="0"/>
      <w:pBdr>
        <w:top w:val="single" w:sz="4" w:space="1" w:color="808080"/>
        <w:left w:val="none" w:sz="0" w:space="0" w:color="auto"/>
      </w:pBdr>
      <w:suppressAutoHyphens/>
      <w:spacing w:before="0" w:after="360" w:line="240" w:lineRule="auto"/>
      <w:contextualSpacing w:val="0"/>
    </w:pPr>
    <w:rPr>
      <w:rFonts w:ascii="Times New Roman" w:eastAsia="Arial Unicode MS" w:hAnsi="Times New Roman" w:cs="Arial"/>
      <w:b/>
      <w:bCs/>
      <w:caps w:val="0"/>
      <w:color w:val="333399"/>
      <w:spacing w:val="0"/>
      <w:kern w:val="1"/>
      <w:sz w:val="36"/>
      <w:szCs w:val="32"/>
      <w:lang w:eastAsia="hi-IN" w:bidi="hi-IN"/>
    </w:rPr>
  </w:style>
  <w:style w:type="paragraph" w:styleId="TOC1">
    <w:name w:val="toc 1"/>
    <w:basedOn w:val="Normal"/>
    <w:next w:val="Normal"/>
    <w:rsid w:val="00345B39"/>
    <w:pPr>
      <w:widowControl w:val="0"/>
      <w:suppressAutoHyphens/>
      <w:spacing w:before="60" w:after="60" w:line="240" w:lineRule="auto"/>
      <w:ind w:left="0"/>
    </w:pPr>
    <w:rPr>
      <w:rFonts w:ascii="Times New Roman" w:eastAsia="Arial Unicode MS" w:hAnsi="Times New Roman" w:cs="Arial Unicode MS"/>
      <w:color w:val="auto"/>
      <w:kern w:val="1"/>
      <w:sz w:val="24"/>
      <w:szCs w:val="24"/>
      <w:lang w:eastAsia="hi-IN" w:bidi="hi-IN"/>
    </w:rPr>
  </w:style>
  <w:style w:type="paragraph" w:styleId="TOC2">
    <w:name w:val="toc 2"/>
    <w:basedOn w:val="Normal"/>
    <w:next w:val="Normal"/>
    <w:rsid w:val="00345B39"/>
    <w:pPr>
      <w:widowControl w:val="0"/>
      <w:suppressAutoHyphens/>
      <w:spacing w:before="60" w:after="60" w:line="240" w:lineRule="auto"/>
      <w:ind w:left="240"/>
    </w:pPr>
    <w:rPr>
      <w:rFonts w:ascii="Times New Roman" w:eastAsia="Arial Unicode MS" w:hAnsi="Times New Roman" w:cs="Arial Unicode MS"/>
      <w:color w:val="auto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345B39"/>
  </w:style>
  <w:style w:type="character" w:customStyle="1" w:styleId="BodyTextChar">
    <w:name w:val="Body Text Char"/>
    <w:basedOn w:val="DefaultParagraphFont"/>
    <w:link w:val="BodyText"/>
    <w:uiPriority w:val="99"/>
    <w:semiHidden/>
    <w:rsid w:val="00345B39"/>
  </w:style>
  <w:style w:type="paragraph" w:styleId="ListParagraph">
    <w:name w:val="List Paragraph"/>
    <w:basedOn w:val="Normal"/>
    <w:uiPriority w:val="34"/>
    <w:unhideWhenUsed/>
    <w:qFormat/>
    <w:rsid w:val="007159F6"/>
    <w:pPr>
      <w:ind w:left="720"/>
      <w:contextualSpacing/>
    </w:pPr>
  </w:style>
  <w:style w:type="table" w:styleId="TableGrid">
    <w:name w:val="Table Grid"/>
    <w:basedOn w:val="TableNormal"/>
    <w:uiPriority w:val="39"/>
    <w:rsid w:val="00754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es\Downloads\tf16392934_win32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tf16392934_win32</Template>
  <TotalTime>1918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N8 Swalley</dc:creator>
  <cp:keywords/>
  <dc:description/>
  <cp:lastModifiedBy>N8 Swalley</cp:lastModifiedBy>
  <cp:revision>165</cp:revision>
  <dcterms:created xsi:type="dcterms:W3CDTF">2022-03-02T18:24:00Z</dcterms:created>
  <dcterms:modified xsi:type="dcterms:W3CDTF">2022-04-12T01:25:00Z</dcterms:modified>
</cp:coreProperties>
</file>